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tabs>
          <w:tab w:val="left" w:pos="4419"/>
        </w:tabs>
        <w:spacing w:after="0" w:line="240" w:lineRule="auto"/>
        <w:ind w:firstLine="4802" w:firstLineChars="1200"/>
        <w:jc w:val="left"/>
        <w:rPr>
          <w:rFonts w:hint="default" w:ascii="Arial Black" w:hAnsi="Arial Black" w:cs="Arial"/>
          <w:b/>
          <w:sz w:val="40"/>
          <w:szCs w:val="40"/>
          <w:vertAlign w:val="baseline"/>
          <w:lang w:val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525252"/>
                </w14:gs>
                <w14:gs w14:pos="49000">
                  <w14:srgbClr w14:val="5E5E5E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</w:pPr>
    </w:p>
    <w:p>
      <w:pPr>
        <w:tabs>
          <w:tab w:val="left" w:pos="4419"/>
        </w:tabs>
        <w:spacing w:after="0" w:line="240" w:lineRule="auto"/>
        <w:ind w:firstLine="6203" w:firstLineChars="1550"/>
        <w:jc w:val="left"/>
        <w:rPr>
          <w:rFonts w:hint="default" w:ascii="Arial Black" w:hAnsi="Arial Black" w:cs="Arial"/>
          <w:b/>
          <w:sz w:val="40"/>
          <w:szCs w:val="40"/>
          <w:vertAlign w:val="baseline"/>
          <w:lang w:val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525252"/>
                </w14:gs>
                <w14:gs w14:pos="49000">
                  <w14:srgbClr w14:val="5E5E5E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</w:pPr>
      <w:r>
        <w:rPr>
          <w:rFonts w:hint="default" w:ascii="Arial Black" w:hAnsi="Arial Black" w:cs="Arial"/>
          <w:b/>
          <w:sz w:val="40"/>
          <w:szCs w:val="40"/>
          <w:vertAlign w:val="baseline"/>
          <w:lang w:val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525252"/>
                </w14:gs>
                <w14:gs w14:pos="49000">
                  <w14:srgbClr w14:val="5E5E5E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>PROTOCOLO DIETA</w:t>
      </w:r>
    </w:p>
    <w:tbl>
      <w:tblPr>
        <w:tblStyle w:val="9"/>
        <w:tblpPr w:leftFromText="180" w:rightFromText="180" w:vertAnchor="text" w:horzAnchor="page" w:tblpX="861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4682"/>
        <w:gridCol w:w="342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48" w:type="dxa"/>
            <w:gridSpan w:val="3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NOME: Dudu Giacomoni</w:t>
            </w:r>
          </w:p>
        </w:tc>
        <w:tc>
          <w:tcPr>
            <w:tcW w:w="5031" w:type="dxa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IDADE: 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4038" w:type="dxa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PESO:        77</w:t>
            </w:r>
          </w:p>
        </w:tc>
        <w:tc>
          <w:tcPr>
            <w:tcW w:w="4682" w:type="dxa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ALTURA:  1,73</w:t>
            </w:r>
          </w:p>
        </w:tc>
        <w:tc>
          <w:tcPr>
            <w:tcW w:w="8459" w:type="dxa"/>
            <w:gridSpan w:val="2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OBJETIVO:  bulking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4038" w:type="dxa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KCAL:    3000</w:t>
            </w:r>
          </w:p>
        </w:tc>
        <w:tc>
          <w:tcPr>
            <w:tcW w:w="13141" w:type="dxa"/>
            <w:gridSpan w:val="3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ESTRATEGIA:  Superavit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7179" w:type="dxa"/>
            <w:gridSpan w:val="4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AGUA : 2,5  a   4 L dia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Arial" w:hAnsi="Arial" w:cs="Arial"/>
          <w:b/>
          <w:sz w:val="40"/>
          <w:szCs w:val="40"/>
        </w:rPr>
      </w:pPr>
    </w:p>
    <w:tbl>
      <w:tblPr>
        <w:tblStyle w:val="9"/>
        <w:tblpPr w:leftFromText="180" w:rightFromText="180" w:vertAnchor="text" w:horzAnchor="page" w:tblpX="1049" w:tblpY="529"/>
        <w:tblOverlap w:val="never"/>
        <w:tblW w:w="16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5100"/>
        <w:gridCol w:w="5100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6739" w:type="dxa"/>
            <w:gridSpan w:val="4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  <w:t>1º Refeição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PESO: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ALIMENTO: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1</w:t>
            </w:r>
          </w:p>
        </w:tc>
        <w:tc>
          <w:tcPr>
            <w:tcW w:w="51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4 fatias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Pao de fora integral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80 g tapioca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2 pães frances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4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Ovo inteiros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200 g frango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170 g carne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30 g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Aveia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200g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mamão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100 g banana 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180 g abacaxi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tbl>
      <w:tblPr>
        <w:tblStyle w:val="9"/>
        <w:tblpPr w:leftFromText="180" w:rightFromText="180" w:vertAnchor="text" w:horzAnchor="page" w:tblpX="1049" w:tblpY="529"/>
        <w:tblOverlap w:val="never"/>
        <w:tblW w:w="16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5100"/>
        <w:gridCol w:w="5100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6739" w:type="dxa"/>
            <w:gridSpan w:val="4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  <w:t>2º Refeição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PESO: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ALIMENTO: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1</w:t>
            </w:r>
          </w:p>
        </w:tc>
        <w:tc>
          <w:tcPr>
            <w:tcW w:w="51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highlight w:val="yellow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highlight w:val="yellow"/>
                <w:vertAlign w:val="baseline"/>
                <w:lang w:val="pt-BR"/>
              </w:rPr>
              <w:t>300 g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40" w:firstLineChars="50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Arroz branco cozido ou macarrão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550 g batata inglesa cozida 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400 g batata doce cozida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150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40" w:firstLineChars="50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Peito de frango grelhado ou cozido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130 g varne vermelha magra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 140 g peixe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5 g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Azeite extra virgem  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100 g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Banana ( nanica media p grande)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200 g mamão 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180 g abacaxi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739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OBS:   Consumir legumes e verduras.  Salada com folhas.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tbl>
      <w:tblPr>
        <w:tblStyle w:val="9"/>
        <w:tblpPr w:leftFromText="180" w:rightFromText="180" w:vertAnchor="text" w:horzAnchor="page" w:tblpX="1049" w:tblpY="529"/>
        <w:tblOverlap w:val="never"/>
        <w:tblW w:w="16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5100"/>
        <w:gridCol w:w="5100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6739" w:type="dxa"/>
            <w:gridSpan w:val="4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  <w:t>3º Refeição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PESO: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ALIMENTO: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1</w:t>
            </w:r>
          </w:p>
        </w:tc>
        <w:tc>
          <w:tcPr>
            <w:tcW w:w="51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2 fatias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Pão de fora integral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80 g tapioca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2 pães frances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Ovo inteiros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200 g frango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170 g carne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30 g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Aveia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200 ml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Leite integral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30 g leite em pó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10 g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Nescal ou toddy  se não gostar de leite puro ( só pra dar um gosto )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tbl>
      <w:tblPr>
        <w:tblStyle w:val="9"/>
        <w:tblpPr w:leftFromText="180" w:rightFromText="180" w:vertAnchor="text" w:horzAnchor="page" w:tblpX="1049" w:tblpY="529"/>
        <w:tblOverlap w:val="never"/>
        <w:tblW w:w="16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5100"/>
        <w:gridCol w:w="5100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6739" w:type="dxa"/>
            <w:gridSpan w:val="4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  <w:t>4º Refeição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4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PESO: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ALIMENTO: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1</w:t>
            </w:r>
          </w:p>
        </w:tc>
        <w:tc>
          <w:tcPr>
            <w:tcW w:w="51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highlight w:val="yellow"/>
                <w:vertAlign w:val="baseline"/>
                <w:lang w:val="pt-BR"/>
              </w:rPr>
            </w:pPr>
            <w:bookmarkStart w:id="0" w:name="_GoBack" w:colFirst="0" w:colLast="0"/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highlight w:val="yellow"/>
                <w:vertAlign w:val="baseline"/>
                <w:lang w:val="pt-BR"/>
              </w:rPr>
              <w:t xml:space="preserve">300g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Arroz branco cozido ou macarrão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550 g batata inglesa 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 400 g batata inglesa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150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40" w:firstLineChars="50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Peito de frango grelhado ou cozido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130 g carne vermelha magra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140 g peixe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200g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mamão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100 g banana </w:t>
            </w: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180 g abacaxi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739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OBS:   Consumir legumes e verduras.  Salada com folhas.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40"/>
          <w:szCs w:val="4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40"/>
          <w:szCs w:val="4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40"/>
          <w:szCs w:val="4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40"/>
          <w:szCs w:val="40"/>
          <w:lang w:val="pt-BR"/>
        </w:rPr>
      </w:pPr>
    </w:p>
    <w:tbl>
      <w:tblPr>
        <w:tblStyle w:val="9"/>
        <w:tblpPr w:leftFromText="180" w:rightFromText="180" w:vertAnchor="text" w:horzAnchor="page" w:tblpX="1049" w:tblpY="529"/>
        <w:tblOverlap w:val="never"/>
        <w:tblW w:w="16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5100"/>
        <w:gridCol w:w="5100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6739" w:type="dxa"/>
            <w:gridSpan w:val="4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  <w:t>5º Refeição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PESO: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ALIMENTO:</w:t>
            </w:r>
          </w:p>
        </w:tc>
        <w:tc>
          <w:tcPr>
            <w:tcW w:w="51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1</w:t>
            </w:r>
          </w:p>
        </w:tc>
        <w:tc>
          <w:tcPr>
            <w:tcW w:w="51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200 g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Banana 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30 g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40" w:firstLineChars="50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Doce de leite, brigadeiro de colher moça ou leite condensado</w:t>
            </w:r>
          </w:p>
        </w:tc>
        <w:tc>
          <w:tcPr>
            <w:tcW w:w="51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51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36"/>
          <w:szCs w:val="36"/>
          <w:lang w:val="pt-BR"/>
        </w:rPr>
      </w:pPr>
    </w:p>
    <w:tbl>
      <w:tblPr>
        <w:tblStyle w:val="9"/>
        <w:tblpPr w:leftFromText="180" w:rightFromText="180" w:vertAnchor="text" w:horzAnchor="page" w:tblpX="1049" w:tblpY="529"/>
        <w:tblOverlap w:val="never"/>
        <w:tblW w:w="16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918"/>
        <w:gridCol w:w="1633"/>
        <w:gridCol w:w="1405"/>
        <w:gridCol w:w="1237"/>
        <w:gridCol w:w="203"/>
        <w:gridCol w:w="1369"/>
        <w:gridCol w:w="1428"/>
        <w:gridCol w:w="1422"/>
        <w:gridCol w:w="630"/>
        <w:gridCol w:w="784"/>
        <w:gridCol w:w="1407"/>
        <w:gridCol w:w="1431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6739" w:type="dxa"/>
            <w:gridSpan w:val="14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40"/>
                <w:szCs w:val="40"/>
                <w:vertAlign w:val="baseline"/>
                <w:lang w:val="pt-BR"/>
              </w:rPr>
              <w:t>Releiçao livre e alimentos lvres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PESO:</w:t>
            </w:r>
          </w:p>
        </w:tc>
        <w:tc>
          <w:tcPr>
            <w:tcW w:w="5201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ALIMENTO:</w:t>
            </w:r>
          </w:p>
        </w:tc>
        <w:tc>
          <w:tcPr>
            <w:tcW w:w="5059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1</w:t>
            </w:r>
          </w:p>
        </w:tc>
        <w:tc>
          <w:tcPr>
            <w:tcW w:w="503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8"/>
                <w:szCs w:val="28"/>
                <w:vertAlign w:val="baseline"/>
                <w:lang w:val="pt-BR"/>
              </w:rPr>
              <w:t>SUBSTITUIÇÃO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 ref</w:t>
            </w:r>
          </w:p>
        </w:tc>
        <w:tc>
          <w:tcPr>
            <w:tcW w:w="5201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Refeição livre na semana </w:t>
            </w:r>
          </w:p>
        </w:tc>
        <w:tc>
          <w:tcPr>
            <w:tcW w:w="5059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33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7" w:type="dxa"/>
            <w:gridSpan w:val="2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Alimentos livres pra consumo .</w:t>
            </w:r>
          </w:p>
        </w:tc>
        <w:tc>
          <w:tcPr>
            <w:tcW w:w="1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Abobrinha</w:t>
            </w:r>
          </w:p>
        </w:tc>
        <w:tc>
          <w:tcPr>
            <w:tcW w:w="140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Acelga</w:t>
            </w:r>
          </w:p>
        </w:tc>
        <w:tc>
          <w:tcPr>
            <w:tcW w:w="144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Agriao</w:t>
            </w:r>
          </w:p>
        </w:tc>
        <w:tc>
          <w:tcPr>
            <w:tcW w:w="13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Alface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Aspargos</w:t>
            </w:r>
          </w:p>
        </w:tc>
        <w:tc>
          <w:tcPr>
            <w:tcW w:w="142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Berinjela</w:t>
            </w:r>
          </w:p>
        </w:tc>
        <w:tc>
          <w:tcPr>
            <w:tcW w:w="141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 xml:space="preserve">Brocolis </w:t>
            </w:r>
          </w:p>
        </w:tc>
        <w:tc>
          <w:tcPr>
            <w:tcW w:w="140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Brotos</w:t>
            </w:r>
          </w:p>
        </w:tc>
        <w:tc>
          <w:tcPr>
            <w:tcW w:w="14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Cebola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Chicoria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7" w:type="dxa"/>
            <w:gridSpan w:val="2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</w:pPr>
          </w:p>
        </w:tc>
        <w:tc>
          <w:tcPr>
            <w:tcW w:w="1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Cogumelos</w:t>
            </w:r>
          </w:p>
        </w:tc>
        <w:tc>
          <w:tcPr>
            <w:tcW w:w="140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Couve</w:t>
            </w:r>
          </w:p>
        </w:tc>
        <w:tc>
          <w:tcPr>
            <w:tcW w:w="144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Couve-flor</w:t>
            </w:r>
          </w:p>
        </w:tc>
        <w:tc>
          <w:tcPr>
            <w:tcW w:w="13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Pepino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Espinafre</w:t>
            </w:r>
          </w:p>
        </w:tc>
        <w:tc>
          <w:tcPr>
            <w:tcW w:w="142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Mostarda</w:t>
            </w:r>
          </w:p>
        </w:tc>
        <w:tc>
          <w:tcPr>
            <w:tcW w:w="141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Palmito</w:t>
            </w:r>
          </w:p>
        </w:tc>
        <w:tc>
          <w:tcPr>
            <w:tcW w:w="140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Pimentao</w:t>
            </w:r>
          </w:p>
        </w:tc>
        <w:tc>
          <w:tcPr>
            <w:tcW w:w="14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Rabanete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Rerpolho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7" w:type="dxa"/>
            <w:gridSpan w:val="2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1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Rucula</w:t>
            </w:r>
          </w:p>
        </w:tc>
        <w:tc>
          <w:tcPr>
            <w:tcW w:w="140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Tomate</w:t>
            </w:r>
          </w:p>
        </w:tc>
        <w:tc>
          <w:tcPr>
            <w:tcW w:w="144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13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142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141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140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14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spacing w:after="0" w:line="240" w:lineRule="auto"/>
        <w:jc w:val="left"/>
        <w:rPr>
          <w:rFonts w:hint="default" w:ascii="Arial" w:hAnsi="Arial"/>
          <w:i/>
          <w:iCs/>
          <w:sz w:val="40"/>
          <w:szCs w:val="40"/>
          <w:lang w:val="en-US"/>
        </w:rPr>
      </w:pPr>
    </w:p>
    <w:p>
      <w:pPr>
        <w:spacing w:after="0" w:line="240" w:lineRule="auto"/>
        <w:jc w:val="left"/>
        <w:rPr>
          <w:rFonts w:hint="default" w:ascii="Arial" w:hAnsi="Arial"/>
          <w:i/>
          <w:iCs/>
          <w:sz w:val="40"/>
          <w:szCs w:val="40"/>
          <w:lang w:val="en-US"/>
        </w:rPr>
      </w:pP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pt-BR"/>
        </w:rPr>
      </w:pP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  <w:t>*   Pode usar refigerante zero, suco zero</w:t>
      </w: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pt-BR"/>
        </w:rPr>
        <w:t xml:space="preserve">, </w:t>
      </w: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  <w:t>gelatina zero</w:t>
      </w: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pt-BR"/>
        </w:rPr>
        <w:t xml:space="preserve"> e caldas zero.</w:t>
      </w: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</w:pP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  <w:t>*   Pode temperar a salada com sal, limão ou vinagre e um fio de azeite extra virgem.</w:t>
      </w: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</w:pP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  <w:t xml:space="preserve">*   Pode usar condimentos e temperos naturais (curry, orégano, alho, cebola, salsinha, cebolinha, coentro, tempero baiano, páprica, pimenta, etc). </w:t>
      </w: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</w:pP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  <w:t>*   Preferência para legumes de cor verde escura.</w:t>
      </w: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</w:pP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  <w:t>*   Pode usar sal normalmente para preparar os alimentos (sem exageros).</w:t>
      </w: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</w:pP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  <w:t>*   Pesar os alimentos já preparados/prontos.</w:t>
      </w: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</w:pPr>
      <w:r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  <w:t>*   Tem que terminar o dia com todas as refeições feitas, mesmo que junte algumas.</w:t>
      </w: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en-US"/>
        </w:rPr>
      </w:pP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pt-BR"/>
        </w:rPr>
      </w:pPr>
    </w:p>
    <w:p>
      <w:pPr>
        <w:spacing w:after="0" w:line="240" w:lineRule="auto"/>
        <w:jc w:val="left"/>
        <w:rPr>
          <w:rFonts w:hint="default" w:cs="Arial Black" w:asciiTheme="minorAscii" w:hAnsiTheme="minorAscii"/>
          <w:i w:val="0"/>
          <w:iCs w:val="0"/>
          <w:sz w:val="40"/>
          <w:szCs w:val="40"/>
          <w:lang w:val="pt-BR"/>
        </w:rPr>
      </w:pPr>
    </w:p>
    <w:p>
      <w:pPr>
        <w:tabs>
          <w:tab w:val="left" w:pos="4419"/>
        </w:tabs>
        <w:spacing w:after="0" w:line="240" w:lineRule="auto"/>
        <w:ind w:firstLine="5803" w:firstLineChars="1450"/>
        <w:jc w:val="left"/>
        <w:rPr>
          <w:rFonts w:hint="default" w:ascii="Arial Black" w:hAnsi="Arial Black" w:cs="Arial"/>
          <w:b/>
          <w:sz w:val="40"/>
          <w:szCs w:val="40"/>
          <w:vertAlign w:val="baseline"/>
          <w:lang w:val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525252"/>
                </w14:gs>
                <w14:gs w14:pos="49000">
                  <w14:srgbClr w14:val="5E5E5E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</w:pPr>
      <w:r>
        <w:rPr>
          <w:rFonts w:hint="default" w:ascii="Arial Black" w:hAnsi="Arial Black" w:cs="Arial"/>
          <w:b/>
          <w:sz w:val="40"/>
          <w:szCs w:val="40"/>
          <w:vertAlign w:val="baseline"/>
          <w:lang w:val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525252"/>
                </w14:gs>
                <w14:gs w14:pos="49000">
                  <w14:srgbClr w14:val="5E5E5E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>PROTOCOLO TREINO</w:t>
      </w:r>
    </w:p>
    <w:tbl>
      <w:tblPr>
        <w:tblStyle w:val="9"/>
        <w:tblpPr w:leftFromText="180" w:rightFromText="180" w:vertAnchor="text" w:horzAnchor="page" w:tblpX="861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239"/>
        <w:gridCol w:w="3400"/>
        <w:gridCol w:w="4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2049" w:type="dxa"/>
            <w:gridSpan w:val="3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NOME: Dudu</w:t>
            </w:r>
          </w:p>
        </w:tc>
        <w:tc>
          <w:tcPr>
            <w:tcW w:w="4990" w:type="dxa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IDADE: 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4410" w:type="dxa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PESO:        77</w:t>
            </w:r>
          </w:p>
        </w:tc>
        <w:tc>
          <w:tcPr>
            <w:tcW w:w="4239" w:type="dxa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ALTURA:  1,73</w:t>
            </w:r>
          </w:p>
        </w:tc>
        <w:tc>
          <w:tcPr>
            <w:tcW w:w="8390" w:type="dxa"/>
            <w:gridSpan w:val="2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OBJETIVO: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4410" w:type="dxa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DIVISAO:  A B C D E </w:t>
            </w:r>
          </w:p>
        </w:tc>
        <w:tc>
          <w:tcPr>
            <w:tcW w:w="12629" w:type="dxa"/>
            <w:gridSpan w:val="3"/>
          </w:tcPr>
          <w:p>
            <w:pPr>
              <w:pStyle w:val="2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ESTRATEGIA:  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40"/>
                <w:szCs w:val="40"/>
                <w:highlight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color w:val="FFFFFF" w:themeColor="background1"/>
                <w:sz w:val="40"/>
                <w:szCs w:val="40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INFORMACÕES</w:t>
            </w:r>
          </w:p>
        </w:tc>
      </w:tr>
    </w:tbl>
    <w:tbl>
      <w:tblPr>
        <w:tblStyle w:val="4"/>
        <w:tblpPr w:leftFromText="180" w:rightFromText="180" w:vertAnchor="text" w:horzAnchor="page" w:tblpX="1036" w:tblpY="188"/>
        <w:tblOverlap w:val="never"/>
        <w:tblW w:w="168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8"/>
        <w:gridCol w:w="13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</w:rPr>
            </w:pPr>
            <w:r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kern w:val="0"/>
                <w:sz w:val="32"/>
                <w:szCs w:val="32"/>
                <w:u w:val="none"/>
                <w:lang w:val="en-US" w:eastAsia="zh-CN" w:bidi="ar"/>
              </w:rPr>
              <w:t>RIR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Termo para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repetições na reserva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. EX: fez 10, faria mais 5, esta 5 RIR, esta 5 rep na reserva.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</w:rPr>
            </w:pPr>
            <w:r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kern w:val="0"/>
                <w:sz w:val="32"/>
                <w:szCs w:val="32"/>
                <w:u w:val="none"/>
                <w:lang w:val="en-US" w:eastAsia="zh-CN" w:bidi="ar"/>
              </w:rPr>
              <w:t>WARM UP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A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quecimento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. Serie para aquecer, encaixar a técnica para iniciar as progressões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</w:rPr>
            </w:pPr>
            <w:r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kern w:val="0"/>
                <w:sz w:val="32"/>
                <w:szCs w:val="32"/>
                <w:u w:val="none"/>
                <w:lang w:val="en-US" w:eastAsia="zh-CN" w:bidi="ar"/>
              </w:rPr>
              <w:t>FEEDER SET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  <w:t>Serie de reconhecimento de carga Sem falha. Deixando de 3 a 6 RIR ( 3 a 6 rep  na reserva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  <w:lang w:val="pt-BR"/>
              </w:rPr>
              <w:t>WORK SET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  <w:t>Series de trabalho validas. Até a falha técnica concêntrica ou de 1-3 RIR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  <w:lang w:val="pt-BR"/>
              </w:rPr>
              <w:t>TOP SET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falha concêntrica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 com 1 RIR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ou total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  ( Apenas indivíduos avançados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  <w:lang w:val="pt-BR"/>
              </w:rPr>
              <w:t>DESCANSO ENTRE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Arial Black" w:hAnsi="Arial Black" w:eastAsia="Stencil" w:cs="Arial Black"/>
                <w:b/>
                <w:bCs/>
                <w:i w:val="0"/>
                <w:iCs w:val="0"/>
                <w:color w:val="FFFFFF"/>
                <w:sz w:val="32"/>
                <w:szCs w:val="32"/>
                <w:u w:val="none"/>
                <w:lang w:val="pt-BR"/>
              </w:rPr>
              <w:t>AS SERIES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single"/>
                <w:lang w:val="pt-BR" w:eastAsia="zh-CN" w:bidi="ar"/>
              </w:rPr>
              <w:t>WARM UP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 1 a 2 min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single"/>
                <w:lang w:val="pt-BR" w:eastAsia="zh-CN" w:bidi="ar"/>
              </w:rPr>
              <w:t xml:space="preserve">FEEDER SET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e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single"/>
                <w:lang w:val="pt-BR" w:eastAsia="zh-CN" w:bidi="ar"/>
              </w:rPr>
              <w:t>WORK SET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  de 1 a 5 min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p>
      <w:pPr>
        <w:spacing w:after="0" w:line="240" w:lineRule="auto"/>
        <w:jc w:val="left"/>
        <w:rPr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9"/>
        <w:tblW w:w="17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1608"/>
        <w:gridCol w:w="1406"/>
        <w:gridCol w:w="1457"/>
        <w:gridCol w:w="1303"/>
        <w:gridCol w:w="1337"/>
        <w:gridCol w:w="1371"/>
        <w:gridCol w:w="1471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  <w:t>TREINO A:  PERNA</w:t>
            </w: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WARM UP</w:t>
            </w:r>
          </w:p>
        </w:tc>
        <w:tc>
          <w:tcPr>
            <w:tcW w:w="4166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FEEDER SET</w:t>
            </w:r>
          </w:p>
        </w:tc>
        <w:tc>
          <w:tcPr>
            <w:tcW w:w="4179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WORK SET</w:t>
            </w:r>
          </w:p>
        </w:tc>
        <w:tc>
          <w:tcPr>
            <w:tcW w:w="2601" w:type="dxa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TOP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</w:pP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06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5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2</w:t>
            </w:r>
          </w:p>
        </w:tc>
        <w:tc>
          <w:tcPr>
            <w:tcW w:w="1303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133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3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 xml:space="preserve">SERIE 2 </w:t>
            </w:r>
          </w:p>
        </w:tc>
        <w:tc>
          <w:tcPr>
            <w:tcW w:w="14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260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Mobilidade e alongamentos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Agacho livre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15 rep</w:t>
            </w: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6-8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 xml:space="preserve">4-6 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highlight w:val="yellow"/>
                <w:vertAlign w:val="baseline"/>
                <w:lang w:val="pt-BR"/>
              </w:rPr>
              <w:t>Cargas do agacho &gt;&gt;&gt;&gt;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 xml:space="preserve">Hack Squat 45º 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15 rep</w:t>
            </w: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6-8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4-6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highlight w:val="yellow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highlight w:val="yellow"/>
                <w:vertAlign w:val="baseline"/>
                <w:lang w:val="pt-BR"/>
              </w:rPr>
              <w:t>Cargas do hack &gt;&gt;&gt;&gt;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 xml:space="preserve">Stiff  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Extensora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6-8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Cadeira flexora.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6-8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337" w:type="dxa"/>
            <w:gridSpan w:val="9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OBS:  agacho e rack,  vai fazendo mais feeders se necessário ate achar a carga.  Depois da 2 º fedeer, vai fazendo outroas de 6 rep e deixando na reserva ate achar a carga que pode contar como a primeira de 6.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p>
      <w:pPr>
        <w:spacing w:after="0" w:line="240" w:lineRule="auto"/>
        <w:jc w:val="left"/>
        <w:rPr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9"/>
        <w:tblW w:w="17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1608"/>
        <w:gridCol w:w="1406"/>
        <w:gridCol w:w="1457"/>
        <w:gridCol w:w="1303"/>
        <w:gridCol w:w="1337"/>
        <w:gridCol w:w="1371"/>
        <w:gridCol w:w="1471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36"/>
                <w:szCs w:val="3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  <w:t>TREINO B:  PEITO</w:t>
            </w: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WARM UP</w:t>
            </w:r>
          </w:p>
        </w:tc>
        <w:tc>
          <w:tcPr>
            <w:tcW w:w="4166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FEEDER SET</w:t>
            </w:r>
          </w:p>
        </w:tc>
        <w:tc>
          <w:tcPr>
            <w:tcW w:w="4179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WORK SET</w:t>
            </w:r>
          </w:p>
        </w:tc>
        <w:tc>
          <w:tcPr>
            <w:tcW w:w="2601" w:type="dxa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TOP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</w:pP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06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5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2</w:t>
            </w:r>
          </w:p>
        </w:tc>
        <w:tc>
          <w:tcPr>
            <w:tcW w:w="1303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133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3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 xml:space="preserve">SERIE 2 </w:t>
            </w:r>
          </w:p>
        </w:tc>
        <w:tc>
          <w:tcPr>
            <w:tcW w:w="14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260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Supino Reto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15 rep</w:t>
            </w: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6-8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4-6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 xml:space="preserve">10-12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highlight w:val="yellow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highlight w:val="yellow"/>
                <w:vertAlign w:val="baseline"/>
                <w:lang w:val="pt-BR"/>
              </w:rPr>
              <w:t>Cargas do supino&gt;&gt;&gt;&gt;&gt;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Supino Inclinado dumbell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15 rep</w:t>
            </w: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Supino inclinado smith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6-8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4-6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Voador Aberto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Triceps frances cabo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4-6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337" w:type="dxa"/>
            <w:gridSpan w:val="9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eastAsia="Calibri" w:cs="Arial"/>
                <w:sz w:val="28"/>
                <w:szCs w:val="28"/>
                <w:vertAlign w:val="baseline"/>
                <w:lang w:val="pt-BR" w:eastAsia="en-US" w:bidi="ar-S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OBS:  supino reto e inclinado smith  vai fazendo mais feeders se necessário ate achar a carga.  Depois da 2 º fedeer, vai fazendo outroas de 6 rep e deixando na reserva ate achar a carga que pode contar como a primeira de 6.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p>
      <w:pPr>
        <w:spacing w:after="0" w:line="240" w:lineRule="auto"/>
        <w:jc w:val="left"/>
        <w:rPr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9"/>
        <w:tblW w:w="17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1608"/>
        <w:gridCol w:w="1406"/>
        <w:gridCol w:w="1457"/>
        <w:gridCol w:w="1303"/>
        <w:gridCol w:w="1337"/>
        <w:gridCol w:w="1371"/>
        <w:gridCol w:w="1471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36"/>
                <w:szCs w:val="3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  <w:t>TREINO C: COSTAS</w:t>
            </w: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WARM UP</w:t>
            </w:r>
          </w:p>
        </w:tc>
        <w:tc>
          <w:tcPr>
            <w:tcW w:w="4166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FEEDER SET</w:t>
            </w:r>
          </w:p>
        </w:tc>
        <w:tc>
          <w:tcPr>
            <w:tcW w:w="4179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WORK SET</w:t>
            </w:r>
          </w:p>
        </w:tc>
        <w:tc>
          <w:tcPr>
            <w:tcW w:w="2601" w:type="dxa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TOP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</w:pP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06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5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2</w:t>
            </w:r>
          </w:p>
        </w:tc>
        <w:tc>
          <w:tcPr>
            <w:tcW w:w="1303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133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3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 xml:space="preserve">SERIE 2 </w:t>
            </w:r>
          </w:p>
        </w:tc>
        <w:tc>
          <w:tcPr>
            <w:tcW w:w="14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260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  <w:t>Levantamento terra tradicional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6-8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6-8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highlight w:val="yellow"/>
                <w:vertAlign w:val="baseline"/>
                <w:lang w:val="pt-BR"/>
              </w:rPr>
              <w:t>Cargas do terra&gt;&gt;&gt;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 xml:space="preserve">Remada curvada 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highlight w:val="yellow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highlight w:val="yellow"/>
                <w:vertAlign w:val="baseline"/>
                <w:lang w:val="pt-BR"/>
              </w:rPr>
              <w:t>Cargas da remada curvada&gt;&gt;&gt;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  <w:t>Puxador alto aberto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6-8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Puxador alto triângulo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 xml:space="preserve">Remada baixa unilateral 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  <w:t>Puxada alta unilateral no cabo.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337" w:type="dxa"/>
            <w:gridSpan w:val="9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OBS:  fedders sempre sem falha, 5 rir. Fedeers tbn usam menos descanso.</w:t>
            </w:r>
          </w:p>
        </w:tc>
      </w:tr>
    </w:tbl>
    <w:p>
      <w:pPr>
        <w:spacing w:line="240" w:lineRule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9"/>
        <w:tblW w:w="17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1608"/>
        <w:gridCol w:w="1406"/>
        <w:gridCol w:w="1457"/>
        <w:gridCol w:w="1303"/>
        <w:gridCol w:w="1337"/>
        <w:gridCol w:w="1371"/>
        <w:gridCol w:w="1471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36"/>
                <w:szCs w:val="3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  <w:t>TREINO D: OMBROS</w:t>
            </w: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WARM UP</w:t>
            </w:r>
          </w:p>
        </w:tc>
        <w:tc>
          <w:tcPr>
            <w:tcW w:w="4166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FEEDER SET</w:t>
            </w:r>
          </w:p>
        </w:tc>
        <w:tc>
          <w:tcPr>
            <w:tcW w:w="4179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WORK SET</w:t>
            </w:r>
          </w:p>
        </w:tc>
        <w:tc>
          <w:tcPr>
            <w:tcW w:w="2601" w:type="dxa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TOP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</w:pP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06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5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2</w:t>
            </w:r>
          </w:p>
        </w:tc>
        <w:tc>
          <w:tcPr>
            <w:tcW w:w="1303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133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3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 xml:space="preserve">SERIE 2 </w:t>
            </w:r>
          </w:p>
        </w:tc>
        <w:tc>
          <w:tcPr>
            <w:tcW w:w="14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260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Desenvolvimento dumbell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15 rep</w:t>
            </w: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  <w:t>Desenvolvimento em pé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Elevação lateral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15 rep</w:t>
            </w: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Elevação frontal alternado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Elevação lateral no cabo unilateral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highlight w:val="none"/>
                <w:vertAlign w:val="baseline"/>
                <w:lang w:val="pt-BR"/>
              </w:rPr>
              <w:t>Crucifixo livre ou maquina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337" w:type="dxa"/>
            <w:gridSpan w:val="9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 xml:space="preserve">OBS: 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p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40"/>
          <w:szCs w:val="40"/>
        </w:rPr>
      </w:pPr>
    </w:p>
    <w:p>
      <w:pPr>
        <w:spacing w:after="0" w:line="240" w:lineRule="auto"/>
        <w:jc w:val="left"/>
        <w:rPr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9"/>
        <w:tblW w:w="17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1608"/>
        <w:gridCol w:w="1406"/>
        <w:gridCol w:w="1457"/>
        <w:gridCol w:w="1303"/>
        <w:gridCol w:w="1337"/>
        <w:gridCol w:w="1371"/>
        <w:gridCol w:w="1471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36"/>
                <w:szCs w:val="3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  <w:t>TREINO E: BRAÇOS</w:t>
            </w: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WARM UP</w:t>
            </w:r>
          </w:p>
        </w:tc>
        <w:tc>
          <w:tcPr>
            <w:tcW w:w="4166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FEEDER SET</w:t>
            </w:r>
          </w:p>
        </w:tc>
        <w:tc>
          <w:tcPr>
            <w:tcW w:w="4179" w:type="dxa"/>
            <w:gridSpan w:val="3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WORK SET</w:t>
            </w:r>
          </w:p>
        </w:tc>
        <w:tc>
          <w:tcPr>
            <w:tcW w:w="2601" w:type="dxa"/>
            <w:shd w:val="clear" w:color="auto" w:fill="C00000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pt-BR"/>
              </w:rPr>
              <w:t>TOP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36"/>
                <w:szCs w:val="36"/>
                <w:vertAlign w:val="baseline"/>
                <w:lang w:val="pt-BR"/>
              </w:rPr>
            </w:pPr>
          </w:p>
        </w:tc>
        <w:tc>
          <w:tcPr>
            <w:tcW w:w="1608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06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45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2</w:t>
            </w:r>
          </w:p>
        </w:tc>
        <w:tc>
          <w:tcPr>
            <w:tcW w:w="1303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1337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  <w:tc>
          <w:tcPr>
            <w:tcW w:w="13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 xml:space="preserve">SERIE 2 </w:t>
            </w:r>
          </w:p>
        </w:tc>
        <w:tc>
          <w:tcPr>
            <w:tcW w:w="147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3</w:t>
            </w:r>
          </w:p>
        </w:tc>
        <w:tc>
          <w:tcPr>
            <w:tcW w:w="2601" w:type="dxa"/>
            <w:shd w:val="clear" w:color="auto" w:fill="C00000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pt-BR"/>
              </w:rPr>
              <w:t>SERIE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Triceps pulley alto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15 rep</w:t>
            </w: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12-15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Triceps testa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15 rep</w:t>
            </w: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Triceps françes cabo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6-8</w:t>
            </w: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highlight w:val="none"/>
                <w:vertAlign w:val="baseline"/>
                <w:lang w:val="pt-BR"/>
              </w:rPr>
              <w:t>6-8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Rosca alternada dumbell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Rosca direta livre ou cabo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78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Rosca martelo dumbell ou cabo</w:t>
            </w:r>
          </w:p>
        </w:tc>
        <w:tc>
          <w:tcPr>
            <w:tcW w:w="1608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45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10-12</w:t>
            </w:r>
          </w:p>
        </w:tc>
        <w:tc>
          <w:tcPr>
            <w:tcW w:w="1303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37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3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  <w:tc>
          <w:tcPr>
            <w:tcW w:w="147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01" w:type="dxa"/>
            <w:vAlign w:val="bottom"/>
          </w:tcPr>
          <w:p>
            <w:pPr>
              <w:spacing w:line="240" w:lineRule="auto"/>
              <w:jc w:val="both"/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pt-BR"/>
              </w:rPr>
              <w:t>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337" w:type="dxa"/>
            <w:gridSpan w:val="9"/>
            <w:vAlign w:val="bottom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OBS:</w:t>
            </w:r>
          </w:p>
        </w:tc>
      </w:tr>
    </w:tbl>
    <w:p>
      <w:pPr>
        <w:spacing w:after="45" w:line="240" w:lineRule="auto"/>
        <w:rPr>
          <w:rFonts w:ascii="Arial" w:hAnsi="Arial" w:cs="Arial"/>
          <w:b w:val="0"/>
          <w:bCs w:val="0"/>
          <w:sz w:val="32"/>
          <w:szCs w:val="32"/>
          <w:highlight w:val="none"/>
          <w:lang w:val="en-US"/>
        </w:rPr>
      </w:pPr>
    </w:p>
    <w:tbl>
      <w:tblPr>
        <w:tblStyle w:val="4"/>
        <w:tblpPr w:leftFromText="180" w:rightFromText="180" w:vertAnchor="text" w:horzAnchor="page" w:tblpX="831" w:tblpY="639"/>
        <w:tblOverlap w:val="never"/>
        <w:tblW w:w="17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3"/>
        <w:gridCol w:w="14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720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2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tencil" w:hAnsi="Stencil" w:eastAsia="Stencil" w:cs="Stencil"/>
                <w:i w:val="0"/>
                <w:iCs w:val="0"/>
                <w:color w:val="FFFFFF"/>
                <w:sz w:val="32"/>
                <w:szCs w:val="32"/>
                <w:u w:val="none"/>
              </w:rPr>
            </w:pPr>
            <w:r>
              <w:rPr>
                <w:rFonts w:hint="default" w:ascii="Stencil" w:hAnsi="Stencil" w:eastAsia="Stencil" w:cs="Stencil"/>
                <w:i w:val="0"/>
                <w:iCs w:val="0"/>
                <w:color w:val="FFFFFF"/>
                <w:kern w:val="0"/>
                <w:sz w:val="32"/>
                <w:szCs w:val="32"/>
                <w:u w:val="none"/>
                <w:lang w:val="en-US" w:eastAsia="zh-CN" w:bidi="ar"/>
              </w:rPr>
              <w:t>panturrilhaS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TOTAL DE SÉRIES</w:t>
            </w:r>
          </w:p>
        </w:tc>
        <w:tc>
          <w:tcPr>
            <w:tcW w:w="14557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8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séries na semana.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REPETIÇÕES</w:t>
            </w:r>
          </w:p>
        </w:tc>
        <w:tc>
          <w:tcPr>
            <w:tcW w:w="14557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  6-8 repeticoçes  Movimento controlado, desce ate alongar o máximo 1 seg, sobe aplicando a força ate o máximo contração,  aperta la em cima 2 seg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DIVISÃO</w:t>
            </w:r>
          </w:p>
        </w:tc>
        <w:tc>
          <w:tcPr>
            <w:tcW w:w="14557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Dividir as </w:t>
            </w:r>
            <w:r>
              <w:rPr>
                <w:rFonts w:hint="default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8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séries em 2 a </w:t>
            </w:r>
            <w:r>
              <w:rPr>
                <w:rFonts w:hint="default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dias na semana, no final dos treinos ou em um horário separado.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720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2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tencil" w:hAnsi="Stencil" w:eastAsia="Stencil" w:cs="Stencil"/>
                <w:i w:val="0"/>
                <w:iCs w:val="0"/>
                <w:color w:val="FFFFFF"/>
                <w:sz w:val="32"/>
                <w:szCs w:val="32"/>
                <w:u w:val="none"/>
              </w:rPr>
            </w:pPr>
            <w:r>
              <w:rPr>
                <w:rFonts w:hint="default" w:ascii="Stencil" w:hAnsi="Stencil" w:eastAsia="Stencil" w:cs="Stencil"/>
                <w:i w:val="0"/>
                <w:iCs w:val="0"/>
                <w:color w:val="FFFFFF"/>
                <w:kern w:val="0"/>
                <w:sz w:val="32"/>
                <w:szCs w:val="32"/>
                <w:u w:val="none"/>
                <w:lang w:val="en-US" w:eastAsia="zh-CN" w:bidi="ar"/>
              </w:rPr>
              <w:t>ABDÔMEN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TOTAL DE SÉRIES</w:t>
            </w:r>
          </w:p>
        </w:tc>
        <w:tc>
          <w:tcPr>
            <w:tcW w:w="14557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6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séries na semana. </w:t>
            </w:r>
            <w:r>
              <w:rPr>
                <w:rFonts w:hint="default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 3x no cabo --   3 x elevacao de perna na paralela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REPETIÇÕES</w:t>
            </w:r>
          </w:p>
        </w:tc>
        <w:tc>
          <w:tcPr>
            <w:tcW w:w="14557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8 a 12 Rep - máximo contração e máximo alongamento.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DIVISÃO</w:t>
            </w:r>
          </w:p>
        </w:tc>
        <w:tc>
          <w:tcPr>
            <w:tcW w:w="14557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Dividir as </w:t>
            </w:r>
            <w:r>
              <w:rPr>
                <w:rFonts w:hint="default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6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séries em 2  dias na semana, no final dos treinos ou em um horário separado.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720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2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tencil" w:hAnsi="Stencil" w:eastAsia="Stencil" w:cs="Stencil"/>
                <w:i w:val="0"/>
                <w:iCs w:val="0"/>
                <w:color w:val="FFFFFF"/>
                <w:sz w:val="32"/>
                <w:szCs w:val="32"/>
                <w:u w:val="none"/>
              </w:rPr>
            </w:pPr>
            <w:r>
              <w:rPr>
                <w:rFonts w:hint="default" w:ascii="Stencil" w:hAnsi="Stencil" w:eastAsia="Stencil" w:cs="Stencil"/>
                <w:i w:val="0"/>
                <w:iCs w:val="0"/>
                <w:color w:val="FFFFFF"/>
                <w:kern w:val="0"/>
                <w:sz w:val="32"/>
                <w:szCs w:val="32"/>
                <w:u w:val="none"/>
                <w:lang w:val="en-US" w:eastAsia="zh-CN" w:bidi="ar"/>
              </w:rPr>
              <w:t>AERÓBICO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TEMPO</w:t>
            </w:r>
          </w:p>
        </w:tc>
        <w:tc>
          <w:tcPr>
            <w:tcW w:w="14557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cs="Calibri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  <w:t>3x semana     20 - 30 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2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  <w:t>ORIENTAÇÃO</w:t>
            </w:r>
          </w:p>
        </w:tc>
        <w:tc>
          <w:tcPr>
            <w:tcW w:w="14557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cs="Calibri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  <w:t>Se conseguir fazer,  no horário que achar melhor.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INTENSIDADE</w:t>
            </w:r>
          </w:p>
        </w:tc>
        <w:tc>
          <w:tcPr>
            <w:tcW w:w="14557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pt-B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Moderada a alta</w:t>
            </w:r>
            <w:r>
              <w:rPr>
                <w:rFonts w:hint="default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 xml:space="preserve">    -    5 a 6 km/h  -  andando rapido sem correr.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7200" w:type="dxa"/>
            <w:gridSpan w:val="2"/>
            <w:tcBorders>
              <w:top w:val="nil"/>
              <w:left w:val="single" w:color="auto" w:sz="8" w:space="0"/>
              <w:bottom w:val="nil"/>
              <w:right w:val="single" w:color="auto" w:sz="2" w:space="0"/>
            </w:tcBorders>
            <w:shd w:val="clear" w:color="000000" w:fill="C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tencil" w:hAnsi="Stencil" w:eastAsia="Stencil" w:cs="Stencil"/>
                <w:i w:val="0"/>
                <w:iCs w:val="0"/>
                <w:color w:val="FFFFFF"/>
                <w:sz w:val="32"/>
                <w:szCs w:val="32"/>
                <w:u w:val="none"/>
              </w:rPr>
            </w:pPr>
            <w:r>
              <w:rPr>
                <w:rFonts w:hint="default" w:ascii="Stencil" w:hAnsi="Stencil" w:eastAsia="Stencil" w:cs="Stencil"/>
                <w:i w:val="0"/>
                <w:iCs w:val="0"/>
                <w:color w:val="FFFFFF"/>
                <w:kern w:val="0"/>
                <w:sz w:val="32"/>
                <w:szCs w:val="32"/>
                <w:u w:val="none"/>
                <w:lang w:val="en-US" w:eastAsia="zh-CN" w:bidi="ar"/>
              </w:rPr>
              <w:t>ORIENTAÇÕES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32"/>
                <w:szCs w:val="32"/>
                <w:u w:val="none"/>
                <w:lang w:val="en-US" w:eastAsia="zh-CN" w:bidi="ar"/>
              </w:rPr>
              <w:t>MANTER PRIORIDADE NA TÉCINA E AMPLITUDE AJUSTADA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32"/>
                <w:szCs w:val="32"/>
                <w:u w:val="none"/>
                <w:lang w:val="en-US" w:eastAsia="zh-CN" w:bidi="ar"/>
              </w:rPr>
              <w:t>SENTIR O MÚSCULO ALVO TRABALHAR A CADA REPETIÇÃO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Primeira série de cada exercício um Warm Up/Aquecimento. Não é pra falhar, é pra ser leve para aquecer os músculos e articulações envolvidas no movimento (6 A 15 repetições antes da falha)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Séries intermediárias (working set), ficar dentro da faixa de repetições da série, e ficar 1 a 5 repetições antes de falhar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HARD SET/TOP SET - série até a falha com técnica e amplitude, respeitando a faixa de repetições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Subir a carga sempre que fazer mais repetições do que o estipulado. Sempre respeitar a faixa de repetições de cada série e de cada exercício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Descansar 1-5min entre as séries. Séries mais leves e sem fadiga pode descansar de 1-2min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Busque sempre progredir carga com técnica. Quando não der pra subir a carga, faça com a mesma carga, mas tente fazer mais repetições na próxima série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Sempre com amplitude e técnica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Sentir o músculo trabalhar em cada repetição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Saber os músculos que estão sendo trabalhado em cada exercício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Seguir a ordem dos exercícios e sequência dos treinos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Treinar panturrilhas e </w:t>
            </w:r>
            <w:r>
              <w:rPr>
                <w:rFonts w:hint="default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abdómen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de acordo com as orientações na planilha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Metade das séries de </w:t>
            </w:r>
            <w:r>
              <w:rPr>
                <w:rFonts w:hint="default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abdómen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na semana é prancha isométrica, até a falha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2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Nas séries normais de </w:t>
            </w:r>
            <w:r>
              <w:rPr>
                <w:rFonts w:hint="default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pt-BR" w:eastAsia="zh-CN" w:bidi="ar"/>
              </w:rPr>
              <w:t>abdómen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solte o ar para contrair e pegue o ar na volta</w:t>
            </w:r>
          </w:p>
        </w:tc>
      </w:tr>
    </w:tbl>
    <w:p>
      <w:pPr>
        <w:spacing w:after="45" w:line="240" w:lineRule="auto"/>
        <w:rPr>
          <w:rFonts w:ascii="Arial" w:hAnsi="Arial" w:cs="Arial"/>
          <w:b w:val="0"/>
          <w:bCs w:val="0"/>
          <w:sz w:val="32"/>
          <w:szCs w:val="32"/>
          <w:highlight w:val="none"/>
          <w:lang w:val="en-US"/>
        </w:rPr>
      </w:pPr>
    </w:p>
    <w:p>
      <w:pPr>
        <w:spacing w:after="45" w:line="240" w:lineRule="auto"/>
        <w:rPr>
          <w:rFonts w:ascii="Arial" w:hAnsi="Arial" w:cs="Arial"/>
          <w:b w:val="0"/>
          <w:bCs w:val="0"/>
          <w:sz w:val="32"/>
          <w:szCs w:val="32"/>
          <w:highlight w:val="none"/>
          <w:lang w:val="en-US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8720" w:h="27354"/>
      <w:pgMar w:top="720" w:right="720" w:bottom="720" w:left="720" w:header="0" w:footer="0" w:gutter="0"/>
      <w:pgBorders w:offsetFrom="page">
        <w:top w:val="threeDEmboss" w:color="auto" w:sz="24" w:space="24"/>
        <w:left w:val="threeDEmboss" w:color="auto" w:sz="24" w:space="24"/>
        <w:bottom w:val="threeDEngrave" w:color="auto" w:sz="24" w:space="24"/>
        <w:right w:val="threeDEngrave" w:color="auto" w:sz="24" w:space="24"/>
      </w:pgBorders>
      <w:lnNumType w:countBy="0" w:restart="continuous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pt-BR"/>
      </w:rP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81675" cy="5781675"/>
          <wp:effectExtent l="0" t="0" r="0" b="0"/>
          <wp:wrapNone/>
          <wp:docPr id="4098" name="_x0000_t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81675" cy="57816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pt-BR"/>
      </w:rP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81675" cy="5781675"/>
          <wp:effectExtent l="0" t="0" r="0" b="0"/>
          <wp:wrapNone/>
          <wp:docPr id="4097" name="_x0000_t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81675" cy="57816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pt-BR"/>
      </w:rP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81675" cy="5781675"/>
          <wp:effectExtent l="0" t="0" r="0" b="0"/>
          <wp:wrapNone/>
          <wp:docPr id="4099" name="_x0000_t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81675" cy="57816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attachedTemplate r:id="rId1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8162B"/>
    <w:rsid w:val="0807128C"/>
    <w:rsid w:val="0AF62C46"/>
    <w:rsid w:val="162F64EA"/>
    <w:rsid w:val="2C884678"/>
    <w:rsid w:val="342F5C2A"/>
    <w:rsid w:val="560279E8"/>
    <w:rsid w:val="5B2A2BD4"/>
    <w:rsid w:val="5C67342A"/>
    <w:rsid w:val="5D4F7F7F"/>
    <w:rsid w:val="5EB14026"/>
    <w:rsid w:val="6839728B"/>
    <w:rsid w:val="6EF008B2"/>
    <w:rsid w:val="7947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9" w:semiHidden="0" w:name="Medium Grid 3"/>
    <w:lsdException w:qFormat="1" w:unhideWhenUsed="0" w:uiPriority="69" w:semiHidden="0" w:name="Medium Grid 3 Accent 1"/>
    <w:lsdException w:qFormat="1" w:unhideWhenUsed="0" w:uiPriority="69" w:semiHidden="0" w:name="Medium Grid 3 Accent 2"/>
    <w:lsdException w:qFormat="1" w:unhideWhenUsed="0" w:uiPriority="69" w:semiHidden="0" w:name="Medium Grid 3 Accent 3"/>
    <w:lsdException w:qFormat="1" w:unhideWhenUsed="0" w:uiPriority="69" w:semiHidden="0" w:name="Medium Grid 3 Accent 4"/>
    <w:lsdException w:qFormat="1" w:unhideWhenUsed="0" w:uiPriority="69" w:semiHidden="0" w:name="Medium Grid 3 Accent 5"/>
    <w:lsdException w:qFormat="1" w:unhideWhenUsed="0" w:uiPriority="69" w:semiHidden="0" w:name="Medium Grid 3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link w:val="11"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2"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Balloon Text"/>
    <w:basedOn w:val="1"/>
    <w:link w:val="10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Texto de balão Char"/>
    <w:basedOn w:val="3"/>
    <w:link w:val="8"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Cabeçalho Char"/>
    <w:basedOn w:val="3"/>
    <w:link w:val="6"/>
    <w:qFormat/>
    <w:uiPriority w:val="99"/>
  </w:style>
  <w:style w:type="character" w:customStyle="1" w:styleId="12">
    <w:name w:val="Rodapé Char"/>
    <w:basedOn w:val="3"/>
    <w:link w:val="7"/>
    <w:qFormat/>
    <w:uiPriority w:val="99"/>
  </w:style>
  <w:style w:type="table" w:styleId="13">
    <w:name w:val="Medium Grid 3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4">
    <w:name w:val="Medium Grid 3 Accent 1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5">
    <w:name w:val="Medium Grid 3 Accent 2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6">
    <w:name w:val="Medium Grid 3 Accent 3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7">
    <w:name w:val="Medium Grid 3 Accent 4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8">
    <w:name w:val="Medium Grid 3 Accent 5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9">
    <w:name w:val="Medium Grid 3 Accent 6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513</Words>
  <Characters>2241</Characters>
  <Paragraphs>123</Paragraphs>
  <TotalTime>18</TotalTime>
  <ScaleCrop>false</ScaleCrop>
  <LinksUpToDate>false</LinksUpToDate>
  <CharactersWithSpaces>3231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2021-11-03T01:09:00Z</dcterms:created>
  <dc:creator>Win 10</dc:creator>
  <cp:lastModifiedBy>Lucas Zacchi</cp:lastModifiedBy>
  <dcterms:modified xsi:type="dcterms:W3CDTF">2023-06-04T23:58:02Z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F54A8933BB6742E7978B8707D2DF8ADA</vt:lpwstr>
  </property>
  <property fmtid="{D5CDD505-2E9C-101B-9397-08002B2CF9AE}" pid="3" name="KSOProductBuildVer">
    <vt:lpwstr>1046-11.2.0.11537</vt:lpwstr>
  </property>
</Properties>
</file>